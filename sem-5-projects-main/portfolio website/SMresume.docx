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horzAnchor="margin" w:tblpY="590"/>
        <w:tblW w:w="5000" w:type="pct"/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RPr="00A34B3A" w14:paraId="22FDE308" w14:textId="77777777" w:rsidTr="00D2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CD91B44" w14:textId="77777777" w:rsidR="00A30485" w:rsidRPr="00A30485" w:rsidRDefault="00A30485" w:rsidP="00A30485">
            <w:pPr>
              <w:pStyle w:val="ContactInformation"/>
              <w:rPr>
                <w:rFonts w:ascii="Times New Roman" w:eastAsiaTheme="majorEastAsia" w:hAnsi="Times New Roman" w:cs="Times New Roman"/>
                <w:b/>
                <w:kern w:val="28"/>
                <w:sz w:val="28"/>
                <w:szCs w:val="56"/>
              </w:rPr>
            </w:pPr>
            <w:r w:rsidRPr="00A30485">
              <w:rPr>
                <w:rFonts w:ascii="Times New Roman" w:eastAsiaTheme="majorEastAsia" w:hAnsi="Times New Roman" w:cs="Times New Roman"/>
                <w:b/>
                <w:kern w:val="28"/>
                <w:sz w:val="28"/>
                <w:szCs w:val="56"/>
              </w:rPr>
              <w:t>SIDDHARTH MEKALA</w:t>
            </w:r>
          </w:p>
          <w:p w14:paraId="2FF80A19" w14:textId="77777777" w:rsidR="00A30485" w:rsidRPr="00A30485" w:rsidRDefault="00A30485" w:rsidP="00A30485">
            <w:pPr>
              <w:pStyle w:val="ContactInformation"/>
              <w:rPr>
                <w:rFonts w:ascii="Times New Roman" w:eastAsiaTheme="majorEastAsia" w:hAnsi="Times New Roman" w:cs="Times New Roman"/>
                <w:kern w:val="28"/>
                <w:szCs w:val="56"/>
              </w:rPr>
            </w:pPr>
            <w:r w:rsidRPr="00A30485">
              <w:rPr>
                <w:rFonts w:ascii="Times New Roman" w:eastAsiaTheme="majorEastAsia" w:hAnsi="Times New Roman" w:cs="Times New Roman"/>
                <w:kern w:val="28"/>
                <w:szCs w:val="56"/>
              </w:rPr>
              <w:t>B2/32, J.P. Nagar, Virar</w:t>
            </w:r>
            <w:r>
              <w:rPr>
                <w:rFonts w:ascii="Times New Roman" w:eastAsiaTheme="majorEastAsia" w:hAnsi="Times New Roman" w:cs="Times New Roman"/>
                <w:kern w:val="28"/>
                <w:szCs w:val="56"/>
              </w:rPr>
              <w:t xml:space="preserve"> </w:t>
            </w:r>
            <w:r w:rsidRPr="00A30485">
              <w:rPr>
                <w:rFonts w:ascii="Times New Roman" w:eastAsiaTheme="majorEastAsia" w:hAnsi="Times New Roman" w:cs="Times New Roman"/>
                <w:kern w:val="28"/>
                <w:szCs w:val="56"/>
              </w:rPr>
              <w:t xml:space="preserve">(W), Mumbai - 401303  </w:t>
            </w:r>
          </w:p>
          <w:p w14:paraId="59A82770" w14:textId="77777777" w:rsidR="00A704CA" w:rsidRPr="00A34B3A" w:rsidRDefault="00A30485" w:rsidP="00A30485">
            <w:pPr>
              <w:pStyle w:val="ContactInformation"/>
              <w:rPr>
                <w:rFonts w:ascii="Times New Roman" w:hAnsi="Times New Roman" w:cs="Times New Roman"/>
              </w:rPr>
            </w:pPr>
            <w:r w:rsidRPr="00A30485">
              <w:rPr>
                <w:rFonts w:ascii="Times New Roman" w:eastAsiaTheme="majorEastAsia" w:hAnsi="Times New Roman" w:cs="Times New Roman"/>
                <w:kern w:val="28"/>
                <w:szCs w:val="56"/>
              </w:rPr>
              <w:t xml:space="preserve"> (+91) 9326420264       sid1992002@gmail.com</w:t>
            </w:r>
            <w:r w:rsidRPr="00A30485">
              <w:rPr>
                <w:rFonts w:ascii="Times New Roman" w:eastAsiaTheme="majorEastAsia" w:hAnsi="Times New Roman" w:cs="Times New Roman"/>
                <w:b/>
                <w:kern w:val="28"/>
                <w:szCs w:val="56"/>
              </w:rPr>
              <w:t xml:space="preserve">               </w:t>
            </w:r>
          </w:p>
        </w:tc>
      </w:tr>
    </w:tbl>
    <w:tbl>
      <w:tblPr>
        <w:tblStyle w:val="PlainTable4"/>
        <w:tblW w:w="5028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2268"/>
        <w:gridCol w:w="6420"/>
      </w:tblGrid>
      <w:tr w:rsidR="00CA44C2" w:rsidRPr="00A34B3A" w14:paraId="3A86A16F" w14:textId="77777777" w:rsidTr="00CE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7"/>
        </w:trPr>
        <w:tc>
          <w:tcPr>
            <w:tcW w:w="2268" w:type="dxa"/>
          </w:tcPr>
          <w:p w14:paraId="00FB809A" w14:textId="77777777" w:rsidR="00CA44C2" w:rsidRPr="00A30485" w:rsidRDefault="00A30485" w:rsidP="00A30485">
            <w:pPr>
              <w:pStyle w:val="Heading1"/>
              <w:outlineLvl w:val="0"/>
              <w:rPr>
                <w:rFonts w:ascii="Times New Roman" w:hAnsi="Times New Roman"/>
              </w:rPr>
            </w:pPr>
            <w:r w:rsidRPr="00EB538E">
              <w:rPr>
                <w:rFonts w:ascii="Times New Roman" w:hAnsi="Times New Roman"/>
                <w:sz w:val="24"/>
              </w:rPr>
              <w:t>OBJECTIVE</w:t>
            </w:r>
          </w:p>
        </w:tc>
        <w:tc>
          <w:tcPr>
            <w:tcW w:w="6420" w:type="dxa"/>
          </w:tcPr>
          <w:p w14:paraId="4B814D7D" w14:textId="31FC3328" w:rsidR="00CA44C2" w:rsidRPr="00A30485" w:rsidRDefault="00245D83" w:rsidP="00245D83">
            <w:pPr>
              <w:rPr>
                <w:rFonts w:ascii="Times New Roman" w:hAnsi="Times New Roman" w:cs="Times New Roman"/>
              </w:rPr>
            </w:pPr>
            <w:r w:rsidRPr="00A30485">
              <w:rPr>
                <w:rFonts w:ascii="Times New Roman" w:hAnsi="Times New Roman" w:cs="Times New Roman"/>
              </w:rPr>
              <w:t>Looking for a challenging entry level job as a developer within a healthy competitive environment where there is ample opportunity to learn and use my technical skills and put them to use for a growth of the organization.</w:t>
            </w:r>
          </w:p>
        </w:tc>
      </w:tr>
      <w:tr w:rsidR="00F8731E" w:rsidRPr="00A34B3A" w14:paraId="77A910B8" w14:textId="77777777" w:rsidTr="00CE31E9">
        <w:trPr>
          <w:trHeight w:val="1730"/>
        </w:trPr>
        <w:tc>
          <w:tcPr>
            <w:tcW w:w="2268" w:type="dxa"/>
          </w:tcPr>
          <w:p w14:paraId="59EBE947" w14:textId="77777777" w:rsidR="00F8731E" w:rsidRPr="00EB538E" w:rsidRDefault="00A30485" w:rsidP="00A30485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 w:rsidRPr="00EB538E">
              <w:rPr>
                <w:rFonts w:ascii="Times New Roman" w:hAnsi="Times New Roman"/>
                <w:sz w:val="24"/>
              </w:rPr>
              <w:t>EDUCATION</w:t>
            </w:r>
          </w:p>
        </w:tc>
        <w:tc>
          <w:tcPr>
            <w:tcW w:w="6420" w:type="dxa"/>
          </w:tcPr>
          <w:p w14:paraId="4A612D59" w14:textId="77777777" w:rsidR="00A30485" w:rsidRPr="005269FA" w:rsidRDefault="00A30485" w:rsidP="00A304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A53F8C">
              <w:rPr>
                <w:rFonts w:ascii="Times New Roman" w:hAnsi="Times New Roman" w:cs="Times New Roman"/>
              </w:rPr>
              <w:t>Pursuing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69FA">
              <w:rPr>
                <w:rFonts w:ascii="Times New Roman" w:hAnsi="Times New Roman" w:cs="Times New Roman"/>
              </w:rPr>
              <w:t>Bachelors in Electronics and Computer Science.</w:t>
            </w:r>
            <w:r w:rsidRPr="005269FA">
              <w:rPr>
                <w:rFonts w:ascii="Times New Roman" w:hAnsi="Times New Roman" w:cs="Times New Roman"/>
              </w:rPr>
              <w:br/>
              <w:t>Shree L.R Tiwari College of Engineering</w:t>
            </w:r>
            <w:r>
              <w:rPr>
                <w:rFonts w:ascii="Times New Roman" w:hAnsi="Times New Roman" w:cs="Times New Roman"/>
              </w:rPr>
              <w:t xml:space="preserve"> (Mumbai University)</w:t>
            </w:r>
            <w:r w:rsidRPr="005269FA">
              <w:rPr>
                <w:rFonts w:ascii="Times New Roman" w:hAnsi="Times New Roman" w:cs="Times New Roman"/>
              </w:rPr>
              <w:t xml:space="preserve"> with</w:t>
            </w:r>
            <w:r>
              <w:rPr>
                <w:rFonts w:ascii="Times New Roman" w:hAnsi="Times New Roman" w:cs="Times New Roman"/>
              </w:rPr>
              <w:t xml:space="preserve"> maintained - </w:t>
            </w:r>
            <w:r w:rsidRPr="00A53F8C">
              <w:rPr>
                <w:rFonts w:ascii="Times New Roman" w:hAnsi="Times New Roman" w:cs="Times New Roman"/>
                <w:b/>
                <w:bCs/>
              </w:rPr>
              <w:t>8 CGPA</w:t>
            </w:r>
            <w:r w:rsidRPr="005269FA">
              <w:rPr>
                <w:rFonts w:ascii="Times New Roman" w:hAnsi="Times New Roman" w:cs="Times New Roman"/>
              </w:rPr>
              <w:t xml:space="preserve"> </w:t>
            </w:r>
          </w:p>
          <w:p w14:paraId="0D158009" w14:textId="77777777" w:rsidR="00A30485" w:rsidRPr="005269FA" w:rsidRDefault="00A30485" w:rsidP="00A304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269FA">
              <w:rPr>
                <w:rFonts w:ascii="Times New Roman" w:hAnsi="Times New Roman" w:cs="Times New Roman"/>
              </w:rPr>
              <w:t xml:space="preserve">Diploma in Computer Engineering from </w:t>
            </w:r>
            <w:r>
              <w:rPr>
                <w:rFonts w:ascii="Times New Roman" w:hAnsi="Times New Roman" w:cs="Times New Roman"/>
              </w:rPr>
              <w:br/>
              <w:t>V</w:t>
            </w:r>
            <w:r w:rsidRPr="005269FA">
              <w:rPr>
                <w:rFonts w:ascii="Times New Roman" w:hAnsi="Times New Roman" w:cs="Times New Roman"/>
              </w:rPr>
              <w:t xml:space="preserve">iva </w:t>
            </w:r>
            <w:r>
              <w:rPr>
                <w:rFonts w:ascii="Times New Roman" w:hAnsi="Times New Roman" w:cs="Times New Roman"/>
              </w:rPr>
              <w:t>P</w:t>
            </w:r>
            <w:r w:rsidRPr="005269FA">
              <w:rPr>
                <w:rFonts w:ascii="Times New Roman" w:hAnsi="Times New Roman" w:cs="Times New Roman"/>
              </w:rPr>
              <w:t>olytechnic</w:t>
            </w:r>
            <w:r>
              <w:rPr>
                <w:rFonts w:ascii="Times New Roman" w:hAnsi="Times New Roman" w:cs="Times New Roman"/>
              </w:rPr>
              <w:t xml:space="preserve"> (MSBTE)</w:t>
            </w:r>
            <w:r w:rsidRPr="005269FA">
              <w:rPr>
                <w:rFonts w:ascii="Times New Roman" w:hAnsi="Times New Roman" w:cs="Times New Roman"/>
              </w:rPr>
              <w:t xml:space="preserve"> with </w:t>
            </w:r>
            <w:r>
              <w:rPr>
                <w:rFonts w:ascii="Times New Roman" w:hAnsi="Times New Roman" w:cs="Times New Roman"/>
                <w:b/>
              </w:rPr>
              <w:t>9.4 CGPA</w:t>
            </w:r>
          </w:p>
          <w:p w14:paraId="0CDD7E70" w14:textId="77777777" w:rsidR="00745637" w:rsidRPr="00A30485" w:rsidRDefault="00A30485" w:rsidP="00A304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Graduate</w:t>
            </w:r>
            <w:r>
              <w:rPr>
                <w:rFonts w:ascii="Times New Roman" w:hAnsi="Times New Roman" w:cs="Times New Roman"/>
              </w:rPr>
              <w:br/>
            </w:r>
            <w:r w:rsidRPr="005269FA">
              <w:rPr>
                <w:rFonts w:ascii="Times New Roman" w:hAnsi="Times New Roman" w:cs="Times New Roman"/>
              </w:rPr>
              <w:t>St. Joseph High Sch</w:t>
            </w:r>
            <w:r>
              <w:rPr>
                <w:rFonts w:ascii="Times New Roman" w:hAnsi="Times New Roman" w:cs="Times New Roman"/>
              </w:rPr>
              <w:t>ool (SSC)</w:t>
            </w:r>
            <w:r w:rsidRPr="005269FA">
              <w:rPr>
                <w:rFonts w:ascii="Times New Roman" w:hAnsi="Times New Roman" w:cs="Times New Roman"/>
              </w:rPr>
              <w:t xml:space="preserve"> with </w:t>
            </w:r>
            <w:r w:rsidRPr="005269FA">
              <w:rPr>
                <w:rFonts w:ascii="Times New Roman" w:hAnsi="Times New Roman" w:cs="Times New Roman"/>
                <w:b/>
                <w:bCs/>
              </w:rPr>
              <w:t>81%</w:t>
            </w:r>
          </w:p>
          <w:p w14:paraId="284845C3" w14:textId="77777777" w:rsidR="00A30485" w:rsidRPr="00A30485" w:rsidRDefault="00A30485" w:rsidP="00A3048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8731E" w:rsidRPr="00A34B3A" w14:paraId="5CD70349" w14:textId="77777777" w:rsidTr="00CE31E9">
        <w:trPr>
          <w:trHeight w:val="959"/>
        </w:trPr>
        <w:tc>
          <w:tcPr>
            <w:tcW w:w="2268" w:type="dxa"/>
          </w:tcPr>
          <w:p w14:paraId="2BF35C9B" w14:textId="77777777" w:rsidR="00F8731E" w:rsidRPr="00EB538E" w:rsidRDefault="00A30485" w:rsidP="00525C76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 w:rsidRPr="00EB538E">
              <w:rPr>
                <w:rFonts w:ascii="Times New Roman" w:hAnsi="Times New Roman"/>
                <w:sz w:val="24"/>
              </w:rPr>
              <w:t>PROJECTS</w:t>
            </w:r>
          </w:p>
        </w:tc>
        <w:tc>
          <w:tcPr>
            <w:tcW w:w="6420" w:type="dxa"/>
          </w:tcPr>
          <w:p w14:paraId="3234603B" w14:textId="77777777" w:rsidR="00D24531" w:rsidRPr="00A30485" w:rsidRDefault="00A62456" w:rsidP="00A304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24531" w:rsidRPr="00A30485">
              <w:rPr>
                <w:rFonts w:ascii="Times New Roman" w:hAnsi="Times New Roman" w:cs="Times New Roman"/>
              </w:rPr>
              <w:t>ersonal portfolio website using HTML5, CSS, and JavaScript</w:t>
            </w:r>
          </w:p>
          <w:p w14:paraId="1E5C7A92" w14:textId="77777777" w:rsidR="00F8731E" w:rsidRPr="00CE31E9" w:rsidRDefault="00A62456" w:rsidP="00CE31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24531" w:rsidRPr="00A30485">
              <w:rPr>
                <w:rFonts w:ascii="Times New Roman" w:hAnsi="Times New Roman" w:cs="Times New Roman"/>
              </w:rPr>
              <w:t xml:space="preserve">ollege’s clone website </w:t>
            </w:r>
            <w:r w:rsidR="00CE31E9">
              <w:rPr>
                <w:rFonts w:ascii="Times New Roman" w:hAnsi="Times New Roman" w:cs="Times New Roman"/>
              </w:rPr>
              <w:t>using HTML5, CSS, and JavaScript</w:t>
            </w:r>
          </w:p>
        </w:tc>
      </w:tr>
      <w:tr w:rsidR="00F8731E" w:rsidRPr="00A34B3A" w14:paraId="4648AA28" w14:textId="77777777" w:rsidTr="00CE31E9">
        <w:trPr>
          <w:trHeight w:val="974"/>
        </w:trPr>
        <w:tc>
          <w:tcPr>
            <w:tcW w:w="2268" w:type="dxa"/>
          </w:tcPr>
          <w:p w14:paraId="3FA5F5F7" w14:textId="77777777" w:rsidR="00F8731E" w:rsidRPr="00EB538E" w:rsidRDefault="00A30485" w:rsidP="00525C76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 w:rsidRPr="00EB538E">
              <w:rPr>
                <w:rFonts w:ascii="Times New Roman" w:hAnsi="Times New Roman"/>
                <w:sz w:val="24"/>
              </w:rPr>
              <w:t xml:space="preserve">TECHNICAL SKILLS </w:t>
            </w:r>
          </w:p>
        </w:tc>
        <w:tc>
          <w:tcPr>
            <w:tcW w:w="6420" w:type="dxa"/>
          </w:tcPr>
          <w:p w14:paraId="5CD9D487" w14:textId="77777777" w:rsidR="00F8731E" w:rsidRPr="00A30485" w:rsidRDefault="00745637" w:rsidP="00A304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30485">
              <w:rPr>
                <w:rFonts w:ascii="Times New Roman" w:hAnsi="Times New Roman" w:cs="Times New Roman"/>
                <w:u w:val="single"/>
              </w:rPr>
              <w:t>Languages</w:t>
            </w:r>
            <w:r w:rsidRPr="00A30485">
              <w:rPr>
                <w:rFonts w:ascii="Times New Roman" w:hAnsi="Times New Roman" w:cs="Times New Roman"/>
              </w:rPr>
              <w:t xml:space="preserve"> – Python, HTML5, CSS, JavaScript</w:t>
            </w:r>
          </w:p>
          <w:p w14:paraId="2BBB2A0B" w14:textId="77777777" w:rsidR="00745637" w:rsidRPr="00A30485" w:rsidRDefault="00745637" w:rsidP="00A304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30485">
              <w:rPr>
                <w:rFonts w:ascii="Times New Roman" w:hAnsi="Times New Roman" w:cs="Times New Roman"/>
                <w:u w:val="single"/>
              </w:rPr>
              <w:t>Tools</w:t>
            </w:r>
            <w:r w:rsidR="00A30485">
              <w:rPr>
                <w:rFonts w:ascii="Times New Roman" w:hAnsi="Times New Roman" w:cs="Times New Roman"/>
              </w:rPr>
              <w:t xml:space="preserve"> – VS code, Figma, C</w:t>
            </w:r>
            <w:r w:rsidRPr="00A30485">
              <w:rPr>
                <w:rFonts w:ascii="Times New Roman" w:hAnsi="Times New Roman" w:cs="Times New Roman"/>
              </w:rPr>
              <w:t>anva</w:t>
            </w:r>
            <w:r w:rsidR="00A30485">
              <w:rPr>
                <w:rFonts w:ascii="Times New Roman" w:hAnsi="Times New Roman" w:cs="Times New Roman"/>
              </w:rPr>
              <w:t>s</w:t>
            </w:r>
          </w:p>
        </w:tc>
      </w:tr>
      <w:tr w:rsidR="00F8731E" w:rsidRPr="00A34B3A" w14:paraId="4EF0AFAD" w14:textId="77777777" w:rsidTr="00CE31E9">
        <w:trPr>
          <w:trHeight w:val="14"/>
        </w:trPr>
        <w:tc>
          <w:tcPr>
            <w:tcW w:w="2268" w:type="dxa"/>
          </w:tcPr>
          <w:p w14:paraId="6CB4A947" w14:textId="77777777" w:rsidR="00A30485" w:rsidRPr="00EB538E" w:rsidRDefault="00A30485" w:rsidP="00A304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 SKILLS</w:t>
            </w:r>
          </w:p>
          <w:p w14:paraId="69CF0672" w14:textId="77777777" w:rsidR="00A30485" w:rsidRPr="00EB538E" w:rsidRDefault="00A30485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420" w:type="dxa"/>
          </w:tcPr>
          <w:p w14:paraId="463734C8" w14:textId="77777777" w:rsidR="00F8731E" w:rsidRPr="00A30485" w:rsidRDefault="00A30485" w:rsidP="00A30485">
            <w:pPr>
              <w:rPr>
                <w:rFonts w:ascii="Times New Roman" w:hAnsi="Times New Roman" w:cs="Times New Roman"/>
              </w:rPr>
            </w:pPr>
            <w:r w:rsidRPr="007C7EC9">
              <w:rPr>
                <w:rFonts w:ascii="Times New Roman" w:hAnsi="Times New Roman" w:cs="Times New Roman"/>
              </w:rPr>
              <w:t>Interpersonal Skills, Communication, Problem Solving, Tim</w:t>
            </w:r>
            <w:r>
              <w:rPr>
                <w:rFonts w:ascii="Times New Roman" w:hAnsi="Times New Roman" w:cs="Times New Roman"/>
              </w:rPr>
              <w:t xml:space="preserve">e </w:t>
            </w:r>
            <w:r w:rsidRPr="007C7EC9">
              <w:rPr>
                <w:rFonts w:ascii="Times New Roman" w:hAnsi="Times New Roman" w:cs="Times New Roman"/>
              </w:rPr>
              <w:t xml:space="preserve">Management. </w:t>
            </w:r>
          </w:p>
        </w:tc>
      </w:tr>
      <w:tr w:rsidR="00A30485" w:rsidRPr="00A34B3A" w14:paraId="0879EDCF" w14:textId="77777777" w:rsidTr="00CE31E9">
        <w:trPr>
          <w:trHeight w:val="14"/>
        </w:trPr>
        <w:tc>
          <w:tcPr>
            <w:tcW w:w="2268" w:type="dxa"/>
          </w:tcPr>
          <w:p w14:paraId="02906395" w14:textId="77777777" w:rsidR="00A30485" w:rsidRPr="00EB538E" w:rsidRDefault="00A30485" w:rsidP="00745637">
            <w:pPr>
              <w:pStyle w:val="Heading1"/>
              <w:outlineLvl w:val="0"/>
              <w:rPr>
                <w:rFonts w:ascii="Times New Roman" w:hAnsi="Times New Roman"/>
                <w:bCs/>
                <w:sz w:val="24"/>
              </w:rPr>
            </w:pPr>
            <w:r w:rsidRPr="00EB538E">
              <w:rPr>
                <w:rFonts w:ascii="Times New Roman" w:hAnsi="Times New Roman"/>
                <w:bCs/>
                <w:sz w:val="24"/>
              </w:rPr>
              <w:t xml:space="preserve">INTERESTS </w:t>
            </w:r>
          </w:p>
          <w:p w14:paraId="7848F589" w14:textId="77777777" w:rsidR="00A30485" w:rsidRPr="00EB538E" w:rsidRDefault="00EB538E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&amp; </w:t>
            </w:r>
            <w:r w:rsidR="00A30485" w:rsidRPr="00EB538E">
              <w:rPr>
                <w:rFonts w:ascii="Times New Roman" w:hAnsi="Times New Roman"/>
                <w:bCs/>
                <w:sz w:val="24"/>
              </w:rPr>
              <w:t>ACTIVITIES</w:t>
            </w:r>
            <w:r w:rsidR="00A30485" w:rsidRPr="00EB538E">
              <w:rPr>
                <w:rFonts w:ascii="Times New Roman" w:hAnsi="Times New Roman"/>
                <w:sz w:val="24"/>
              </w:rPr>
              <w:t xml:space="preserve">         </w:t>
            </w:r>
          </w:p>
        </w:tc>
        <w:tc>
          <w:tcPr>
            <w:tcW w:w="6420" w:type="dxa"/>
          </w:tcPr>
          <w:p w14:paraId="220081A2" w14:textId="77777777" w:rsidR="00A30485" w:rsidRPr="00A34B3A" w:rsidRDefault="00A30485" w:rsidP="00D24531">
            <w:pPr>
              <w:rPr>
                <w:rFonts w:ascii="Times New Roman" w:hAnsi="Times New Roman" w:cs="Times New Roman"/>
                <w:color w:val="auto"/>
              </w:rPr>
            </w:pPr>
            <w:r w:rsidRPr="007C7EC9">
              <w:rPr>
                <w:rFonts w:ascii="Times New Roman" w:hAnsi="Times New Roman" w:cs="Times New Roman"/>
              </w:rPr>
              <w:t xml:space="preserve">Attended </w:t>
            </w:r>
            <w:r>
              <w:rPr>
                <w:rFonts w:ascii="Times New Roman" w:hAnsi="Times New Roman" w:cs="Times New Roman"/>
              </w:rPr>
              <w:t>multiple workshops and events.</w:t>
            </w:r>
            <w:r>
              <w:rPr>
                <w:rFonts w:ascii="Times New Roman" w:hAnsi="Times New Roman" w:cs="Times New Roman"/>
              </w:rPr>
              <w:br/>
            </w:r>
            <w:r w:rsidRPr="007C7EC9">
              <w:rPr>
                <w:rFonts w:ascii="Times New Roman" w:hAnsi="Times New Roman" w:cs="Times New Roman"/>
              </w:rPr>
              <w:t>Hobbies - Reading, Coding, Football</w:t>
            </w:r>
          </w:p>
        </w:tc>
      </w:tr>
      <w:tr w:rsidR="00A30485" w:rsidRPr="00A34B3A" w14:paraId="78720D11" w14:textId="77777777" w:rsidTr="00CE31E9">
        <w:trPr>
          <w:trHeight w:val="14"/>
        </w:trPr>
        <w:tc>
          <w:tcPr>
            <w:tcW w:w="2268" w:type="dxa"/>
          </w:tcPr>
          <w:p w14:paraId="48A4DC64" w14:textId="77777777" w:rsidR="00A30485" w:rsidRPr="00A34B3A" w:rsidRDefault="00A30485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420" w:type="dxa"/>
          </w:tcPr>
          <w:p w14:paraId="77A7B906" w14:textId="77777777" w:rsidR="00A30485" w:rsidRPr="00A34B3A" w:rsidRDefault="00A30485" w:rsidP="00D245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485" w:rsidRPr="00A34B3A" w14:paraId="09A55DA9" w14:textId="77777777" w:rsidTr="00CE31E9">
        <w:trPr>
          <w:trHeight w:val="14"/>
        </w:trPr>
        <w:tc>
          <w:tcPr>
            <w:tcW w:w="2268" w:type="dxa"/>
          </w:tcPr>
          <w:p w14:paraId="4A6C48F9" w14:textId="77777777" w:rsidR="00A30485" w:rsidRPr="00A34B3A" w:rsidRDefault="00A30485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420" w:type="dxa"/>
          </w:tcPr>
          <w:p w14:paraId="373865C7" w14:textId="77777777" w:rsidR="00A30485" w:rsidRPr="00A34B3A" w:rsidRDefault="00A30485" w:rsidP="00D245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485" w:rsidRPr="00A34B3A" w14:paraId="2946CEAF" w14:textId="77777777" w:rsidTr="00CE31E9">
        <w:trPr>
          <w:trHeight w:val="14"/>
        </w:trPr>
        <w:tc>
          <w:tcPr>
            <w:tcW w:w="2268" w:type="dxa"/>
          </w:tcPr>
          <w:p w14:paraId="2806D21F" w14:textId="77777777" w:rsidR="00A30485" w:rsidRPr="00A34B3A" w:rsidRDefault="00A30485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420" w:type="dxa"/>
          </w:tcPr>
          <w:p w14:paraId="28B7ABCE" w14:textId="77777777" w:rsidR="00A30485" w:rsidRPr="00A34B3A" w:rsidRDefault="00A30485" w:rsidP="00D245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485" w:rsidRPr="00A34B3A" w14:paraId="50E001A5" w14:textId="77777777" w:rsidTr="00CE31E9">
        <w:trPr>
          <w:trHeight w:val="14"/>
        </w:trPr>
        <w:tc>
          <w:tcPr>
            <w:tcW w:w="2268" w:type="dxa"/>
          </w:tcPr>
          <w:p w14:paraId="1C73E90B" w14:textId="77777777" w:rsidR="00A30485" w:rsidRPr="00A34B3A" w:rsidRDefault="00A30485" w:rsidP="00745637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420" w:type="dxa"/>
          </w:tcPr>
          <w:p w14:paraId="25BFF9D4" w14:textId="77777777" w:rsidR="00A30485" w:rsidRPr="00A34B3A" w:rsidRDefault="00A30485" w:rsidP="00D245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CAC09A8" w14:textId="77777777" w:rsidR="003D37C1" w:rsidRPr="00A34B3A" w:rsidRDefault="003D37C1" w:rsidP="00BB1ED9">
      <w:pPr>
        <w:rPr>
          <w:rFonts w:ascii="Times New Roman" w:hAnsi="Times New Roman" w:cs="Times New Roman"/>
        </w:rPr>
      </w:pPr>
    </w:p>
    <w:sectPr w:rsidR="003D37C1" w:rsidRPr="00A34B3A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418F" w14:textId="77777777" w:rsidR="005F2032" w:rsidRDefault="005F2032">
      <w:pPr>
        <w:spacing w:after="0" w:line="240" w:lineRule="auto"/>
      </w:pPr>
      <w:r>
        <w:separator/>
      </w:r>
    </w:p>
  </w:endnote>
  <w:endnote w:type="continuationSeparator" w:id="0">
    <w:p w14:paraId="7B796462" w14:textId="77777777" w:rsidR="005F2032" w:rsidRDefault="005F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2E7BC26B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34FAB89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E31E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06EFCF6DC8CE45CC845B7C29626A746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027495D1" w14:textId="77777777" w:rsidR="00C92C71" w:rsidRPr="00C92C71" w:rsidRDefault="001964BF" w:rsidP="00C92C71">
              <w:pPr>
                <w:pStyle w:val="Footer"/>
              </w:pPr>
              <w:r>
                <w:t>Siddharth Mekala</w:t>
              </w:r>
            </w:p>
          </w:sdtContent>
        </w:sdt>
        <w:p w14:paraId="4DA42DBE" w14:textId="77777777" w:rsidR="00A86F61" w:rsidRDefault="005F2032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EC32D45BBD8846F7BFB8D100F45C067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245D83">
                <w:t xml:space="preserve">B2/32 J.P. Nagar, virar(w),Maharashtra - 401303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F0F40C5FECA7416AAA1A482FCC27C6B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245D83">
                <w:t>9326420264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69BF63B4DF2949079BE4BD81D969B76F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245D83">
                <w:t>sid1992002@gmail.com</w:t>
              </w:r>
            </w:sdtContent>
          </w:sdt>
        </w:p>
      </w:tc>
    </w:tr>
  </w:tbl>
  <w:p w14:paraId="5CDE5F08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19F9" w14:textId="77777777" w:rsidR="005F2032" w:rsidRDefault="005F2032">
      <w:pPr>
        <w:spacing w:after="0" w:line="240" w:lineRule="auto"/>
      </w:pPr>
      <w:r>
        <w:separator/>
      </w:r>
    </w:p>
  </w:footnote>
  <w:footnote w:type="continuationSeparator" w:id="0">
    <w:p w14:paraId="7F17A976" w14:textId="77777777" w:rsidR="005F2032" w:rsidRDefault="005F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D4083"/>
    <w:multiLevelType w:val="hybridMultilevel"/>
    <w:tmpl w:val="57BE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20701"/>
    <w:multiLevelType w:val="hybridMultilevel"/>
    <w:tmpl w:val="C504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620C6"/>
    <w:multiLevelType w:val="hybridMultilevel"/>
    <w:tmpl w:val="A2621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14FEC"/>
    <w:multiLevelType w:val="hybridMultilevel"/>
    <w:tmpl w:val="8832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D3618"/>
    <w:multiLevelType w:val="hybridMultilevel"/>
    <w:tmpl w:val="E3D87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36466B"/>
    <w:multiLevelType w:val="hybridMultilevel"/>
    <w:tmpl w:val="68FE401C"/>
    <w:lvl w:ilvl="0" w:tplc="D5F00AD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43EE"/>
    <w:multiLevelType w:val="hybridMultilevel"/>
    <w:tmpl w:val="2CD0B7AE"/>
    <w:lvl w:ilvl="0" w:tplc="D5F00AD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29D"/>
    <w:multiLevelType w:val="hybridMultilevel"/>
    <w:tmpl w:val="4A08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9" w15:restartNumberingAfterBreak="0">
    <w:nsid w:val="67805F98"/>
    <w:multiLevelType w:val="hybridMultilevel"/>
    <w:tmpl w:val="1126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5492B"/>
    <w:multiLevelType w:val="hybridMultilevel"/>
    <w:tmpl w:val="EBE450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5"/>
  </w:num>
  <w:num w:numId="18">
    <w:abstractNumId w:val="20"/>
  </w:num>
  <w:num w:numId="19">
    <w:abstractNumId w:val="14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3"/>
    <w:rsid w:val="00014CE3"/>
    <w:rsid w:val="000B32EC"/>
    <w:rsid w:val="000E000D"/>
    <w:rsid w:val="001905AF"/>
    <w:rsid w:val="001964BF"/>
    <w:rsid w:val="001C5907"/>
    <w:rsid w:val="001C5D03"/>
    <w:rsid w:val="00245D83"/>
    <w:rsid w:val="002A16D3"/>
    <w:rsid w:val="002D4F34"/>
    <w:rsid w:val="002F798F"/>
    <w:rsid w:val="0032419E"/>
    <w:rsid w:val="00331C78"/>
    <w:rsid w:val="003D37C1"/>
    <w:rsid w:val="004B37C5"/>
    <w:rsid w:val="005203B5"/>
    <w:rsid w:val="00525C76"/>
    <w:rsid w:val="005A6A02"/>
    <w:rsid w:val="005D21FB"/>
    <w:rsid w:val="005F2032"/>
    <w:rsid w:val="005F7B40"/>
    <w:rsid w:val="0065338F"/>
    <w:rsid w:val="006724A7"/>
    <w:rsid w:val="00675AA5"/>
    <w:rsid w:val="006B2AB4"/>
    <w:rsid w:val="006C45FE"/>
    <w:rsid w:val="006D2AA1"/>
    <w:rsid w:val="00745637"/>
    <w:rsid w:val="00784B25"/>
    <w:rsid w:val="00812BB0"/>
    <w:rsid w:val="008333FC"/>
    <w:rsid w:val="00841341"/>
    <w:rsid w:val="008466F0"/>
    <w:rsid w:val="008569E5"/>
    <w:rsid w:val="008A7381"/>
    <w:rsid w:val="00963E0F"/>
    <w:rsid w:val="0096638F"/>
    <w:rsid w:val="009916BD"/>
    <w:rsid w:val="009B1B1B"/>
    <w:rsid w:val="009B20C1"/>
    <w:rsid w:val="009F6D0B"/>
    <w:rsid w:val="00A30485"/>
    <w:rsid w:val="00A34B3A"/>
    <w:rsid w:val="00A449BF"/>
    <w:rsid w:val="00A62456"/>
    <w:rsid w:val="00A7034D"/>
    <w:rsid w:val="00A704CA"/>
    <w:rsid w:val="00A86F61"/>
    <w:rsid w:val="00AB04DD"/>
    <w:rsid w:val="00AD0CCD"/>
    <w:rsid w:val="00B67BCB"/>
    <w:rsid w:val="00BB1ED9"/>
    <w:rsid w:val="00C92C71"/>
    <w:rsid w:val="00CA44C2"/>
    <w:rsid w:val="00CE31E9"/>
    <w:rsid w:val="00D140F4"/>
    <w:rsid w:val="00D24531"/>
    <w:rsid w:val="00D42A4B"/>
    <w:rsid w:val="00D46D2A"/>
    <w:rsid w:val="00DC00B3"/>
    <w:rsid w:val="00DC21DA"/>
    <w:rsid w:val="00E21D64"/>
    <w:rsid w:val="00E33851"/>
    <w:rsid w:val="00EB0A7E"/>
    <w:rsid w:val="00EB538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54DCC"/>
  <w15:chartTrackingRefBased/>
  <w15:docId w15:val="{F69E0DDB-FFAA-4053-ADB2-9FF41E6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19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32D45BBD8846F7BFB8D100F45C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21E1-5B24-4C65-A981-FAD354B28CFC}"/>
      </w:docPartPr>
      <w:docPartBody>
        <w:p w:rsidR="00E77330" w:rsidRDefault="000C0E3A">
          <w:pPr>
            <w:pStyle w:val="EC32D45BBD8846F7BFB8D100F45C067D"/>
          </w:pPr>
          <w:r>
            <w:t>Your Name</w:t>
          </w:r>
        </w:p>
      </w:docPartBody>
    </w:docPart>
    <w:docPart>
      <w:docPartPr>
        <w:name w:val="F0F40C5FECA7416AAA1A482FCC2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F6CFB-642D-4BAD-B63C-B33BFBCB5A2A}"/>
      </w:docPartPr>
      <w:docPartBody>
        <w:p w:rsidR="00E77330" w:rsidRDefault="000C0E3A">
          <w:pPr>
            <w:pStyle w:val="F0F40C5FECA7416AAA1A482FCC27C6B0"/>
          </w:pPr>
          <w:r w:rsidRPr="00A704CA">
            <w:t>Street Address, City, ST ZIP Code</w:t>
          </w:r>
        </w:p>
      </w:docPartBody>
    </w:docPart>
    <w:docPart>
      <w:docPartPr>
        <w:name w:val="69BF63B4DF2949079BE4BD81D969B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770D-910B-4EF5-A74A-69145859A51E}"/>
      </w:docPartPr>
      <w:docPartBody>
        <w:p w:rsidR="00E77330" w:rsidRDefault="000C0E3A">
          <w:pPr>
            <w:pStyle w:val="69BF63B4DF2949079BE4BD81D969B76F"/>
          </w:pPr>
          <w:r>
            <w:t>Phone</w:t>
          </w:r>
        </w:p>
      </w:docPartBody>
    </w:docPart>
    <w:docPart>
      <w:docPartPr>
        <w:name w:val="06EFCF6DC8CE45CC845B7C29626A7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968E-AA69-4D3D-97F6-208FE7DB755D}"/>
      </w:docPartPr>
      <w:docPartBody>
        <w:p w:rsidR="00E77330" w:rsidRDefault="000C0E3A">
          <w:pPr>
            <w:pStyle w:val="06EFCF6DC8CE45CC845B7C29626A746E"/>
          </w:pPr>
          <w:r>
            <w:t>Job Title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3A"/>
    <w:rsid w:val="00096940"/>
    <w:rsid w:val="000C0E3A"/>
    <w:rsid w:val="000C3C96"/>
    <w:rsid w:val="005B5460"/>
    <w:rsid w:val="00B41DF6"/>
    <w:rsid w:val="00C759CE"/>
    <w:rsid w:val="00E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2D45BBD8846F7BFB8D100F45C067D">
    <w:name w:val="EC32D45BBD8846F7BFB8D100F45C067D"/>
  </w:style>
  <w:style w:type="paragraph" w:customStyle="1" w:styleId="F0F40C5FECA7416AAA1A482FCC27C6B0">
    <w:name w:val="F0F40C5FECA7416AAA1A482FCC27C6B0"/>
  </w:style>
  <w:style w:type="paragraph" w:customStyle="1" w:styleId="69BF63B4DF2949079BE4BD81D969B76F">
    <w:name w:val="69BF63B4DF2949079BE4BD81D969B76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06EFCF6DC8CE45CC845B7C29626A746E">
    <w:name w:val="06EFCF6DC8CE45CC845B7C29626A7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B2/32 J.P. Nagar, virar(w),Maharashtra - 401303 </CompanyAddress>
  <CompanyPhone>9326420264</CompanyPhone>
  <CompanyFax>sid1992002@gmail.com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249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mekala</dc:creator>
  <cp:keywords/>
  <dc:description>Siddharth Mekala</dc:description>
  <cp:lastModifiedBy>Sid mekala</cp:lastModifiedBy>
  <cp:revision>10</cp:revision>
  <dcterms:created xsi:type="dcterms:W3CDTF">2022-07-30T11:47:00Z</dcterms:created>
  <dcterms:modified xsi:type="dcterms:W3CDTF">2022-08-15T21:45:00Z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